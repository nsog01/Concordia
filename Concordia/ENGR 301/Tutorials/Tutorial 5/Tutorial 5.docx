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FF" w:rsidRPr="00911CD8" w:rsidRDefault="002373FF" w:rsidP="00911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11CD8">
        <w:rPr>
          <w:rFonts w:ascii="Times New Roman" w:hAnsi="Times New Roman" w:cs="Times New Roman"/>
          <w:b/>
          <w:bCs/>
          <w:sz w:val="24"/>
          <w:szCs w:val="24"/>
        </w:rPr>
        <w:t>ENGR301</w:t>
      </w:r>
    </w:p>
    <w:p w:rsidR="002373FF" w:rsidRPr="00911CD8" w:rsidRDefault="002373FF" w:rsidP="00911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1CD8">
        <w:rPr>
          <w:rFonts w:ascii="Times New Roman" w:hAnsi="Times New Roman" w:cs="Times New Roman"/>
          <w:b/>
          <w:bCs/>
          <w:sz w:val="24"/>
          <w:szCs w:val="24"/>
        </w:rPr>
        <w:t>Engineering Management Principles and Economics</w:t>
      </w:r>
    </w:p>
    <w:p w:rsidR="002373FF" w:rsidRDefault="002373FF" w:rsidP="00911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1CD8">
        <w:rPr>
          <w:rFonts w:ascii="Times New Roman" w:hAnsi="Times New Roman" w:cs="Times New Roman"/>
          <w:b/>
          <w:bCs/>
          <w:sz w:val="24"/>
          <w:szCs w:val="24"/>
        </w:rPr>
        <w:t>Tutorial 5 – Time Value of Money</w:t>
      </w:r>
    </w:p>
    <w:p w:rsidR="002373FF" w:rsidRDefault="002373FF" w:rsidP="00911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questions are sourced from chapter 2 of the course text. </w:t>
      </w:r>
    </w:p>
    <w:p w:rsidR="002373FF" w:rsidRDefault="002373FF" w:rsidP="00B6746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  <w:t>If a sum of $3000 is borrowed from six months at 9% simple interest per year, what is the total amount due (principal and interest) at the end of six months?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>
        <w:rPr>
          <w:rFonts w:ascii="Times New Roman" w:hAnsi="Times New Roman" w:cs="Times New Roman"/>
          <w:sz w:val="24"/>
          <w:szCs w:val="24"/>
        </w:rPr>
        <w:tab/>
        <w:t>How much is accumulated in each of these savings plans over two years?</w:t>
      </w:r>
    </w:p>
    <w:p w:rsidR="002373FF" w:rsidRDefault="002373FF" w:rsidP="00B674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Deposit €1000 today at 10% compounded annually. </w:t>
      </w:r>
    </w:p>
    <w:p w:rsidR="002373FF" w:rsidRDefault="002373FF" w:rsidP="00B6746D">
      <w:pPr>
        <w:spacing w:after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Deposit €1000 today at 10% compounded monthly. </w:t>
      </w:r>
    </w:p>
    <w:p w:rsidR="002373FF" w:rsidRDefault="002373FF" w:rsidP="00B6746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</w:t>
      </w:r>
      <w:r>
        <w:rPr>
          <w:rFonts w:ascii="Times New Roman" w:hAnsi="Times New Roman" w:cs="Times New Roman"/>
          <w:sz w:val="24"/>
          <w:szCs w:val="24"/>
        </w:rPr>
        <w:tab/>
        <w:t xml:space="preserve">Greg wants to have $50,000 in five years. He has $20,000 today to invest. The bank is offering five-year investment certificates that pay interest compounded quarterly. What is the minimum nominal interest rate he would have to receive to reach his goal? </w:t>
      </w:r>
    </w:p>
    <w:p w:rsidR="002373FF" w:rsidRDefault="002373FF" w:rsidP="00B6746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2.14</w:t>
      </w:r>
      <w:r>
        <w:rPr>
          <w:rFonts w:ascii="Times New Roman" w:hAnsi="Times New Roman" w:cs="Times New Roman"/>
          <w:sz w:val="24"/>
          <w:szCs w:val="24"/>
        </w:rPr>
        <w:tab/>
        <w:t>Greg wants to have $50,000. He will invest $20,000 today in investment certificates that pay 8% nominal interest, compounded quarterly. How long will it take him to reach his goal?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ab/>
        <w:t xml:space="preserve">You bought an antique car three years ago for $500,000.Today it is worth $650,000. 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 What annual interest rate did you earn if interest is compounded yearly?</w:t>
      </w:r>
    </w:p>
    <w:p w:rsidR="002373FF" w:rsidRDefault="002373FF" w:rsidP="00B6746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What monthly interest rate did you earn if interest is compounded monthly?</w:t>
      </w:r>
    </w:p>
    <w:p w:rsidR="002373FF" w:rsidRDefault="002373FF" w:rsidP="00B6746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2.18</w:t>
      </w:r>
      <w:r>
        <w:rPr>
          <w:rFonts w:ascii="Times New Roman" w:hAnsi="Times New Roman" w:cs="Times New Roman"/>
          <w:sz w:val="24"/>
          <w:szCs w:val="24"/>
        </w:rPr>
        <w:tab/>
        <w:t>Some time ago, you put £500 into a bank account for a “rainy day”. Since then, the bank has been paying you 1% per month, compounded monthly. Today, you checked the balance and found it to be £708.31. How long ago did you deposit the £500?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2.20</w:t>
      </w:r>
      <w:r>
        <w:rPr>
          <w:rFonts w:ascii="Times New Roman" w:hAnsi="Times New Roman" w:cs="Times New Roman"/>
          <w:sz w:val="24"/>
          <w:szCs w:val="24"/>
        </w:rPr>
        <w:tab/>
        <w:t>How long will it take any sum to double itself with…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 An 11% simple interest rate?</w:t>
      </w:r>
    </w:p>
    <w:p w:rsidR="002373FF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An 11% interest rate compounded annually?</w:t>
      </w:r>
    </w:p>
    <w:p w:rsidR="002373FF" w:rsidRPr="00911CD8" w:rsidRDefault="002373FF" w:rsidP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An 11% interest rate compounded continuously? </w:t>
      </w:r>
    </w:p>
    <w:sectPr w:rsidR="002373FF" w:rsidRPr="00911CD8" w:rsidSect="0021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CD8"/>
    <w:rsid w:val="00021D52"/>
    <w:rsid w:val="000C7B00"/>
    <w:rsid w:val="00213ABE"/>
    <w:rsid w:val="002373FF"/>
    <w:rsid w:val="00346CBD"/>
    <w:rsid w:val="005878AE"/>
    <w:rsid w:val="00911CD8"/>
    <w:rsid w:val="00B6746D"/>
    <w:rsid w:val="00FD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AB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242</Words>
  <Characters>1382</Characters>
  <Application>Microsoft Office Outlook</Application>
  <DocSecurity>0</DocSecurity>
  <Lines>0</Lines>
  <Paragraphs>0</Paragraphs>
  <ScaleCrop>false</ScaleCrop>
  <Company>ENCS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Shaun</cp:lastModifiedBy>
  <cp:revision>3</cp:revision>
  <dcterms:created xsi:type="dcterms:W3CDTF">2013-10-06T23:31:00Z</dcterms:created>
  <dcterms:modified xsi:type="dcterms:W3CDTF">2014-05-30T02:03:00Z</dcterms:modified>
</cp:coreProperties>
</file>