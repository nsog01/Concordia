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44E" w:rsidRPr="00D14958" w:rsidRDefault="0066644E" w:rsidP="00D14958">
      <w:pPr>
        <w:jc w:val="center"/>
        <w:rPr>
          <w:rFonts w:ascii="Times New Roman" w:hAnsi="Times New Roman" w:cs="Times New Roman"/>
          <w:b/>
          <w:bCs/>
          <w:sz w:val="24"/>
          <w:szCs w:val="24"/>
        </w:rPr>
      </w:pPr>
      <w:r w:rsidRPr="00D14958">
        <w:rPr>
          <w:rFonts w:ascii="Times New Roman" w:hAnsi="Times New Roman" w:cs="Times New Roman"/>
          <w:b/>
          <w:bCs/>
          <w:sz w:val="24"/>
          <w:szCs w:val="24"/>
        </w:rPr>
        <w:t>ENGR301</w:t>
      </w:r>
      <w:r>
        <w:rPr>
          <w:rFonts w:ascii="Times New Roman" w:hAnsi="Times New Roman" w:cs="Times New Roman"/>
          <w:b/>
          <w:bCs/>
          <w:sz w:val="24"/>
          <w:szCs w:val="24"/>
        </w:rPr>
        <w:t xml:space="preserve">  </w:t>
      </w:r>
      <w:r w:rsidRPr="00D14958">
        <w:rPr>
          <w:rFonts w:ascii="Times New Roman" w:hAnsi="Times New Roman" w:cs="Times New Roman"/>
          <w:b/>
          <w:bCs/>
          <w:sz w:val="24"/>
          <w:szCs w:val="24"/>
        </w:rPr>
        <w:t>Engineering Management Principles and Economics</w:t>
      </w:r>
    </w:p>
    <w:p w:rsidR="0066644E" w:rsidRDefault="0066644E" w:rsidP="00D14958">
      <w:pPr>
        <w:jc w:val="center"/>
        <w:rPr>
          <w:rFonts w:ascii="Times New Roman" w:hAnsi="Times New Roman" w:cs="Times New Roman"/>
          <w:b/>
          <w:bCs/>
          <w:sz w:val="24"/>
          <w:szCs w:val="24"/>
        </w:rPr>
      </w:pPr>
      <w:r w:rsidRPr="00D14958">
        <w:rPr>
          <w:rFonts w:ascii="Times New Roman" w:hAnsi="Times New Roman" w:cs="Times New Roman"/>
          <w:b/>
          <w:bCs/>
          <w:sz w:val="24"/>
          <w:szCs w:val="24"/>
        </w:rPr>
        <w:t>Tutorial 6 – Cash Flow Analysis</w:t>
      </w:r>
    </w:p>
    <w:p w:rsidR="0066644E" w:rsidRDefault="0066644E" w:rsidP="00B13B1D">
      <w:pPr>
        <w:spacing w:line="240" w:lineRule="auto"/>
        <w:rPr>
          <w:rFonts w:ascii="Times New Roman" w:hAnsi="Times New Roman" w:cs="Times New Roman"/>
          <w:sz w:val="24"/>
          <w:szCs w:val="24"/>
        </w:rPr>
      </w:pPr>
      <w:r>
        <w:rPr>
          <w:rFonts w:ascii="Times New Roman" w:hAnsi="Times New Roman" w:cs="Times New Roman"/>
          <w:sz w:val="24"/>
          <w:szCs w:val="24"/>
        </w:rPr>
        <w:t xml:space="preserve">These questions are taken from chapter 9 of the course text. </w:t>
      </w:r>
    </w:p>
    <w:p w:rsidR="0066644E" w:rsidRDefault="0066644E"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How much should you invest today at 12% interest to accumulate $1,000,000 in 30 years?</w:t>
      </w:r>
    </w:p>
    <w:p w:rsidR="0066644E" w:rsidRDefault="0066644E" w:rsidP="00B13B1D">
      <w:pPr>
        <w:spacing w:line="240" w:lineRule="auto"/>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t>How much is accumulated over two years in each of the following savings plans?</w:t>
      </w:r>
    </w:p>
    <w:p w:rsidR="0066644E" w:rsidRDefault="0066644E" w:rsidP="00B13B1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$40 at the end of each month form 24months at 12% compounded monthly. </w:t>
      </w:r>
    </w:p>
    <w:p w:rsidR="0066644E" w:rsidRDefault="0066644E"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ab/>
        <w:t xml:space="preserve">(b) $30 at the end of the first month, $31 at the end of the second month, and so forth, increasing by $1 per month, at 12% compounded monthly. </w:t>
      </w:r>
    </w:p>
    <w:p w:rsidR="0066644E" w:rsidRDefault="0066644E"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3.18</w:t>
      </w:r>
      <w:r>
        <w:rPr>
          <w:rFonts w:ascii="Times New Roman" w:hAnsi="Times New Roman" w:cs="Times New Roman"/>
          <w:sz w:val="24"/>
          <w:szCs w:val="24"/>
        </w:rPr>
        <w:tab/>
        <w:t>A 7%, 20-year municipal bond has a$10,000 face value. I want to receive at least 10% compounded semiannually on this investment. How much should I pay for the bond?</w:t>
      </w:r>
    </w:p>
    <w:p w:rsidR="0066644E" w:rsidRDefault="0066644E" w:rsidP="00B13B1D">
      <w:pPr>
        <w:spacing w:line="240" w:lineRule="auto"/>
        <w:rPr>
          <w:rFonts w:ascii="Times New Roman" w:hAnsi="Times New Roman" w:cs="Times New Roman"/>
          <w:sz w:val="24"/>
          <w:szCs w:val="24"/>
        </w:rPr>
      </w:pPr>
      <w:r>
        <w:rPr>
          <w:rFonts w:ascii="Times New Roman" w:hAnsi="Times New Roman" w:cs="Times New Roman"/>
          <w:sz w:val="24"/>
          <w:szCs w:val="24"/>
        </w:rPr>
        <w:t>3.25</w:t>
      </w:r>
      <w:r>
        <w:rPr>
          <w:rFonts w:ascii="Times New Roman" w:hAnsi="Times New Roman" w:cs="Times New Roman"/>
          <w:sz w:val="24"/>
          <w:szCs w:val="24"/>
        </w:rPr>
        <w:tab/>
        <w:t xml:space="preserve">Yoko has just bought a new computer ($2000), a printer ($350), and a scanner ($210). She wants to take the monthly payment option. There is a monthly interest of 3% on her purchase. </w:t>
      </w:r>
    </w:p>
    <w:p w:rsidR="0066644E" w:rsidRDefault="0066644E" w:rsidP="00B13B1D">
      <w:pPr>
        <w:spacing w:line="240" w:lineRule="auto"/>
        <w:rPr>
          <w:rFonts w:ascii="Times New Roman" w:hAnsi="Times New Roman" w:cs="Times New Roman"/>
          <w:sz w:val="24"/>
          <w:szCs w:val="24"/>
        </w:rPr>
      </w:pPr>
      <w:r>
        <w:rPr>
          <w:rFonts w:ascii="Times New Roman" w:hAnsi="Times New Roman" w:cs="Times New Roman"/>
          <w:sz w:val="24"/>
          <w:szCs w:val="24"/>
        </w:rPr>
        <w:tab/>
        <w:t>(a) If Yoko pays $100 per month, how long does it take to complete her payments?</w:t>
      </w:r>
    </w:p>
    <w:p w:rsidR="0066644E" w:rsidRDefault="0066644E"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ab/>
        <w:t xml:space="preserve">(b) If Yoko wants to finish paying in 24 months, how much will her monthly payment be?  </w:t>
      </w:r>
    </w:p>
    <w:p w:rsidR="0066644E" w:rsidRDefault="0066644E"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3.27</w:t>
      </w:r>
      <w:r>
        <w:rPr>
          <w:rFonts w:ascii="Times New Roman" w:hAnsi="Times New Roman" w:cs="Times New Roman"/>
          <w:sz w:val="24"/>
          <w:szCs w:val="24"/>
        </w:rPr>
        <w:tab/>
        <w:t xml:space="preserve">Seema is looking at an investment in upgrading an inspection line at her plant. The initial cost would be $140,000 with a salvage value of $37,000 after five years. Use the capital recovery formula to determine how much money must be saved every year to justify the investment at an interest rate of 14%. </w:t>
      </w:r>
    </w:p>
    <w:p w:rsidR="0066644E" w:rsidRDefault="0066644E"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3.30</w:t>
      </w:r>
      <w:r>
        <w:rPr>
          <w:rFonts w:ascii="Times New Roman" w:hAnsi="Times New Roman" w:cs="Times New Roman"/>
          <w:sz w:val="24"/>
          <w:szCs w:val="24"/>
        </w:rPr>
        <w:tab/>
        <w:t xml:space="preserve">A new software package is expected to improve productivity at Grand Insurance. However, because of training and implementation costs, savings are not expected to occur until the third year of operation. At that time, savings of $10,000 are expected, increasing by $1000 per year for the following five years. After this time (eight years from implementation), the software will be abandoned with no scrap value. How much is the software worth today, at 15% interest? </w:t>
      </w:r>
    </w:p>
    <w:p w:rsidR="0066644E" w:rsidRDefault="0066644E" w:rsidP="00B13B1D">
      <w:pPr>
        <w:spacing w:line="240" w:lineRule="auto"/>
        <w:rPr>
          <w:rFonts w:ascii="Times New Roman" w:hAnsi="Times New Roman" w:cs="Times New Roman"/>
          <w:sz w:val="24"/>
          <w:szCs w:val="24"/>
        </w:rPr>
      </w:pPr>
      <w:r>
        <w:rPr>
          <w:rFonts w:ascii="Times New Roman" w:hAnsi="Times New Roman" w:cs="Times New Roman"/>
          <w:sz w:val="24"/>
          <w:szCs w:val="24"/>
        </w:rPr>
        <w:t>3.34</w:t>
      </w:r>
      <w:r>
        <w:rPr>
          <w:rFonts w:ascii="Times New Roman" w:hAnsi="Times New Roman" w:cs="Times New Roman"/>
          <w:sz w:val="24"/>
          <w:szCs w:val="24"/>
        </w:rPr>
        <w:tab/>
        <w:t xml:space="preserve">Gail has won a lottery that pays her $100,000 at the end of this year, $110,000 at the end of the next year, $120,000 the following year, and so on, for 30 years. Leon has offered Gail $2,500,000 in exchange for all the money she will receive. If Gail can get 8% interest on her savings, is this a good deal? </w:t>
      </w:r>
    </w:p>
    <w:p w:rsidR="0066644E" w:rsidRDefault="0066644E" w:rsidP="00F000E3">
      <w:pPr>
        <w:pStyle w:val="NoSpacing"/>
      </w:pPr>
      <w:r>
        <w:rPr>
          <w:rFonts w:ascii="Times New Roman" w:hAnsi="Times New Roman" w:cs="Times New Roman"/>
        </w:rPr>
        <w:br w:type="page"/>
      </w:r>
      <w:r>
        <w:rPr>
          <w:b/>
          <w:bCs/>
        </w:rPr>
        <w:t>3.4</w:t>
      </w:r>
      <w:r>
        <w:rPr>
          <w:b/>
          <w:bCs/>
        </w:rPr>
        <w:tab/>
      </w:r>
      <w:r>
        <w:t>F = 1 000 000</w:t>
      </w:r>
    </w:p>
    <w:p w:rsidR="0066644E" w:rsidRDefault="0066644E" w:rsidP="00F000E3">
      <w:pPr>
        <w:pStyle w:val="NoSpacing"/>
        <w:ind w:firstLine="720"/>
      </w:pPr>
      <w:r>
        <w:t>i = 12%</w:t>
      </w:r>
    </w:p>
    <w:p w:rsidR="0066644E" w:rsidRDefault="0066644E" w:rsidP="00F000E3">
      <w:pPr>
        <w:pStyle w:val="NoSpacing"/>
        <w:ind w:firstLine="720"/>
      </w:pPr>
      <w:r>
        <w:t>N = 30</w:t>
      </w:r>
    </w:p>
    <w:p w:rsidR="0066644E" w:rsidRDefault="0066644E" w:rsidP="00F000E3">
      <w:pPr>
        <w:pStyle w:val="NoSpacing"/>
      </w:pPr>
    </w:p>
    <w:p w:rsidR="0066644E" w:rsidRDefault="0066644E" w:rsidP="00CA3BD6">
      <w:pPr>
        <w:pStyle w:val="NoSpacing"/>
        <w:ind w:left="709"/>
      </w:pPr>
      <w:r>
        <w:t>Using the formula: P = F/(1 + i)</w:t>
      </w:r>
      <w:r>
        <w:rPr>
          <w:vertAlign w:val="superscript"/>
        </w:rPr>
        <w:t>N</w:t>
      </w:r>
      <w:r>
        <w:t xml:space="preserve"> = 1 000 000/(1 + 0.12)</w:t>
      </w:r>
      <w:r>
        <w:rPr>
          <w:vertAlign w:val="superscript"/>
        </w:rPr>
        <w:t>30</w:t>
      </w:r>
      <w:r>
        <w:t xml:space="preserve"> = 33 377.92</w:t>
      </w:r>
    </w:p>
    <w:p w:rsidR="0066644E" w:rsidRDefault="0066644E" w:rsidP="00CA3BD6">
      <w:pPr>
        <w:pStyle w:val="NoSpacing"/>
        <w:ind w:left="709"/>
      </w:pPr>
    </w:p>
    <w:p w:rsidR="0066644E" w:rsidRDefault="0066644E" w:rsidP="00CA3BD6">
      <w:pPr>
        <w:pStyle w:val="NoSpacing"/>
        <w:ind w:left="709"/>
      </w:pPr>
      <w:r>
        <w:t>Using the tables produces a slightly different result due to the number of significant digits in the table:</w:t>
      </w:r>
    </w:p>
    <w:p w:rsidR="0066644E" w:rsidRDefault="0066644E" w:rsidP="00CA3BD6">
      <w:pPr>
        <w:pStyle w:val="NoSpacing"/>
        <w:ind w:left="709"/>
      </w:pPr>
    </w:p>
    <w:p w:rsidR="0066644E" w:rsidRDefault="0066644E" w:rsidP="00CA3BD6">
      <w:pPr>
        <w:pStyle w:val="NoSpacing"/>
        <w:ind w:left="709"/>
      </w:pPr>
      <w:r>
        <w:t>P = F(P/F, 12%, 30) = 1 000 000(0.0334) = 33 400</w:t>
      </w:r>
    </w:p>
    <w:p w:rsidR="0066644E" w:rsidRDefault="0066644E" w:rsidP="00CA3BD6">
      <w:pPr>
        <w:pStyle w:val="NoSpacing"/>
        <w:ind w:left="709"/>
      </w:pPr>
    </w:p>
    <w:p w:rsidR="0066644E" w:rsidRDefault="0066644E" w:rsidP="00CA3BD6">
      <w:pPr>
        <w:pStyle w:val="NoSpacing"/>
        <w:ind w:left="709"/>
      </w:pPr>
      <w:r>
        <w:t>You should invest about $ 33 400.</w:t>
      </w:r>
    </w:p>
    <w:p w:rsidR="0066644E" w:rsidRDefault="0066644E" w:rsidP="00F000E3">
      <w:pPr>
        <w:pStyle w:val="NoSpacing"/>
        <w:rPr>
          <w:rFonts w:ascii="Times New Roman" w:hAnsi="Times New Roman" w:cs="Times New Roman"/>
        </w:rPr>
      </w:pPr>
    </w:p>
    <w:p w:rsidR="0066644E" w:rsidRDefault="0066644E" w:rsidP="00F000E3">
      <w:pPr>
        <w:pStyle w:val="NoSpacing"/>
      </w:pPr>
      <w:r>
        <w:rPr>
          <w:b/>
          <w:bCs/>
        </w:rPr>
        <w:t>3.9</w:t>
      </w:r>
      <w:r>
        <w:rPr>
          <w:b/>
          <w:bCs/>
        </w:rPr>
        <w:tab/>
        <w:t>(a)</w:t>
      </w:r>
      <w:r>
        <w:t xml:space="preserve"> </w:t>
      </w:r>
      <w:r>
        <w:tab/>
        <w:t>F = 40(F/A, 1%, 24) = 40(26.969) = 1079</w:t>
      </w:r>
    </w:p>
    <w:p w:rsidR="0066644E" w:rsidRDefault="0066644E" w:rsidP="00F000E3">
      <w:pPr>
        <w:pStyle w:val="NoSpacing"/>
      </w:pPr>
    </w:p>
    <w:p w:rsidR="0066644E" w:rsidRDefault="0066644E" w:rsidP="00F000E3">
      <w:pPr>
        <w:pStyle w:val="NoSpacing"/>
        <w:ind w:firstLine="720"/>
      </w:pPr>
      <w:r>
        <w:rPr>
          <w:b/>
          <w:bCs/>
        </w:rPr>
        <w:t>(b)</w:t>
      </w:r>
      <w:r>
        <w:t xml:space="preserve"> </w:t>
      </w:r>
      <w:r>
        <w:tab/>
        <w:t>F = [30 + 1(A/G, 1%, 24)](F/A, 1%, 24) = [30 + 1(11.010)](26.969) = 1106</w:t>
      </w:r>
    </w:p>
    <w:p w:rsidR="0066644E" w:rsidRDefault="0066644E" w:rsidP="00F000E3">
      <w:pPr>
        <w:pStyle w:val="NoSpacing"/>
        <w:rPr>
          <w:rFonts w:ascii="Times New Roman" w:hAnsi="Times New Roman" w:cs="Times New Roman"/>
        </w:rPr>
      </w:pPr>
    </w:p>
    <w:p w:rsidR="0066644E" w:rsidRDefault="0066644E" w:rsidP="00CA3BD6">
      <w:pPr>
        <w:pStyle w:val="NoSpacing"/>
        <w:ind w:left="709" w:hanging="709"/>
      </w:pPr>
      <w:r>
        <w:rPr>
          <w:b/>
          <w:bCs/>
        </w:rPr>
        <w:t>3.18</w:t>
      </w:r>
      <w:r>
        <w:rPr>
          <w:b/>
          <w:bCs/>
        </w:rPr>
        <w:tab/>
      </w:r>
      <w:r>
        <w:t>Sum the present worths of the $350 annuity and the 10 000 future value at 5% per period over 20</w:t>
      </w:r>
      <w:r>
        <w:sym w:font="Symbol" w:char="F0B4"/>
      </w:r>
      <w:r>
        <w:t>2 = 40 periods.</w:t>
      </w:r>
    </w:p>
    <w:p w:rsidR="0066644E" w:rsidRDefault="0066644E" w:rsidP="00CA3BD6">
      <w:pPr>
        <w:pStyle w:val="NoSpacing"/>
      </w:pPr>
    </w:p>
    <w:p w:rsidR="0066644E" w:rsidRDefault="0066644E" w:rsidP="00CA3BD6">
      <w:pPr>
        <w:pStyle w:val="NoSpacing"/>
        <w:ind w:firstLine="720"/>
      </w:pPr>
      <w:r>
        <w:t>P = 350(P/A, 5%, 40) + 10 000(P/F, 5%, 40) = 350(17.158) + 10 000(0.14205) = 7425.80</w:t>
      </w:r>
    </w:p>
    <w:p w:rsidR="0066644E" w:rsidRDefault="0066644E" w:rsidP="00CA3BD6">
      <w:pPr>
        <w:pStyle w:val="NoSpacing"/>
      </w:pPr>
    </w:p>
    <w:p w:rsidR="0066644E" w:rsidRDefault="0066644E" w:rsidP="00CA3BD6">
      <w:pPr>
        <w:pStyle w:val="NoSpacing"/>
        <w:ind w:firstLine="720"/>
      </w:pPr>
      <w:r>
        <w:t>I should pay no more than (approximately) $7426 for the bond.</w:t>
      </w:r>
    </w:p>
    <w:p w:rsidR="0066644E" w:rsidRDefault="0066644E" w:rsidP="00F000E3">
      <w:pPr>
        <w:pStyle w:val="NoSpacing"/>
        <w:rPr>
          <w:rFonts w:ascii="Times New Roman" w:hAnsi="Times New Roman" w:cs="Times New Roman"/>
        </w:rPr>
      </w:pPr>
    </w:p>
    <w:p w:rsidR="0066644E" w:rsidRDefault="0066644E" w:rsidP="00CA3BD6">
      <w:pPr>
        <w:pStyle w:val="NoSpacing"/>
      </w:pPr>
      <w:r>
        <w:rPr>
          <w:b/>
          <w:bCs/>
        </w:rPr>
        <w:t>3.25</w:t>
      </w:r>
      <w:r>
        <w:rPr>
          <w:b/>
          <w:bCs/>
        </w:rPr>
        <w:tab/>
        <w:t>(a)</w:t>
      </w:r>
      <w:r>
        <w:tab/>
        <w:t>2000 + 350 + 210 = 100(P/A, 3%, N)</w:t>
      </w:r>
    </w:p>
    <w:p w:rsidR="0066644E" w:rsidRDefault="0066644E" w:rsidP="00CA3BD6">
      <w:pPr>
        <w:pStyle w:val="NoSpacing"/>
        <w:ind w:left="720" w:firstLine="720"/>
      </w:pPr>
      <w:r>
        <w:t>(P/A, 3%, N) = 2560/100 = 25.6</w:t>
      </w:r>
    </w:p>
    <w:p w:rsidR="0066644E" w:rsidRDefault="0066644E" w:rsidP="00CA3BD6">
      <w:pPr>
        <w:pStyle w:val="NoSpacing"/>
      </w:pPr>
    </w:p>
    <w:p w:rsidR="0066644E" w:rsidRDefault="0066644E" w:rsidP="00CA3BD6">
      <w:pPr>
        <w:pStyle w:val="NoSpacing"/>
        <w:ind w:left="1418"/>
      </w:pPr>
      <w:r>
        <w:t>Solve for N using linear interpolation:</w:t>
      </w:r>
    </w:p>
    <w:p w:rsidR="0066644E" w:rsidRDefault="0066644E" w:rsidP="00CA3BD6">
      <w:pPr>
        <w:pStyle w:val="NoSpacing"/>
        <w:ind w:left="1418"/>
      </w:pPr>
      <w:r>
        <w:t>N</w:t>
      </w:r>
      <w:r>
        <w:tab/>
        <w:t xml:space="preserve">= 45 + (50 </w:t>
      </w:r>
      <w:r>
        <w:sym w:font="Symbol" w:char="F02D"/>
      </w:r>
      <w:r>
        <w:t xml:space="preserve"> 45)(25.6 </w:t>
      </w:r>
      <w:r>
        <w:sym w:font="Symbol" w:char="F02D"/>
      </w:r>
      <w:r>
        <w:t xml:space="preserve"> 24.519)/(25.730 </w:t>
      </w:r>
      <w:r>
        <w:sym w:font="Symbol" w:char="F02D"/>
      </w:r>
      <w:r>
        <w:t xml:space="preserve"> 24.519) = 49.4632</w:t>
      </w:r>
    </w:p>
    <w:p w:rsidR="0066644E" w:rsidRDefault="0066644E" w:rsidP="00CA3BD6">
      <w:pPr>
        <w:pStyle w:val="NoSpacing"/>
        <w:ind w:left="1418"/>
      </w:pPr>
    </w:p>
    <w:p w:rsidR="0066644E" w:rsidRDefault="0066644E" w:rsidP="00CA3BD6">
      <w:pPr>
        <w:pStyle w:val="NoSpacing"/>
        <w:ind w:left="1418"/>
      </w:pPr>
      <w:r>
        <w:t>It will take about 50 months to complete her payment.</w:t>
      </w:r>
    </w:p>
    <w:p w:rsidR="0066644E" w:rsidRDefault="0066644E" w:rsidP="00CA3BD6">
      <w:pPr>
        <w:pStyle w:val="NoSpacing"/>
      </w:pPr>
    </w:p>
    <w:p w:rsidR="0066644E" w:rsidRDefault="0066644E" w:rsidP="00CA3BD6">
      <w:pPr>
        <w:pStyle w:val="NoSpacing"/>
        <w:ind w:firstLine="720"/>
      </w:pPr>
      <w:r>
        <w:rPr>
          <w:b/>
          <w:bCs/>
        </w:rPr>
        <w:t>(b)</w:t>
      </w:r>
      <w:r>
        <w:t xml:space="preserve"> </w:t>
      </w:r>
      <w:r>
        <w:tab/>
        <w:t>A = 2560(A/P, 3%, 24) = 2560(0.05905) = 151.168</w:t>
      </w:r>
    </w:p>
    <w:p w:rsidR="0066644E" w:rsidRDefault="0066644E" w:rsidP="00CA3BD6">
      <w:pPr>
        <w:pStyle w:val="NoSpacing"/>
      </w:pPr>
    </w:p>
    <w:p w:rsidR="0066644E" w:rsidRDefault="0066644E" w:rsidP="00CA3BD6">
      <w:pPr>
        <w:pStyle w:val="NoSpacing"/>
        <w:ind w:left="720" w:firstLine="720"/>
      </w:pPr>
      <w:r>
        <w:t>Yoko’s monthly payment will have to be $151.</w:t>
      </w:r>
    </w:p>
    <w:p w:rsidR="0066644E" w:rsidRDefault="0066644E" w:rsidP="00F000E3">
      <w:pPr>
        <w:pStyle w:val="NoSpacing"/>
        <w:rPr>
          <w:rFonts w:ascii="Times New Roman" w:hAnsi="Times New Roman" w:cs="Times New Roman"/>
        </w:rPr>
      </w:pPr>
    </w:p>
    <w:p w:rsidR="0066644E" w:rsidRDefault="0066644E" w:rsidP="00554B0B">
      <w:pPr>
        <w:pStyle w:val="NoSpacing"/>
      </w:pPr>
      <w:r>
        <w:rPr>
          <w:b/>
          <w:bCs/>
        </w:rPr>
        <w:t>3.27</w:t>
      </w:r>
      <w:r>
        <w:rPr>
          <w:b/>
          <w:bCs/>
        </w:rPr>
        <w:tab/>
      </w:r>
      <w:r>
        <w:t>A</w:t>
      </w:r>
      <w:r>
        <w:tab/>
        <w:t>= (P – S)(A/P, i, N) + Si</w:t>
      </w:r>
    </w:p>
    <w:p w:rsidR="0066644E" w:rsidRDefault="0066644E" w:rsidP="00554B0B">
      <w:pPr>
        <w:pStyle w:val="NoSpacing"/>
        <w:ind w:left="1418"/>
      </w:pPr>
      <w:r>
        <w:t>= (140 000 – 37 000)(A/P, 14%, 5) + 37 000(0.14)</w:t>
      </w:r>
    </w:p>
    <w:p w:rsidR="0066644E" w:rsidRDefault="0066644E" w:rsidP="00554B0B">
      <w:pPr>
        <w:pStyle w:val="NoSpacing"/>
        <w:ind w:left="1418"/>
      </w:pPr>
      <w:r>
        <w:t>= 133 000(0.2918) + 37 000(0.14)</w:t>
      </w:r>
    </w:p>
    <w:p w:rsidR="0066644E" w:rsidRDefault="0066644E" w:rsidP="00554B0B">
      <w:pPr>
        <w:pStyle w:val="NoSpacing"/>
        <w:ind w:left="1418"/>
      </w:pPr>
      <w:r>
        <w:t>= 43 989.4</w:t>
      </w:r>
    </w:p>
    <w:p w:rsidR="0066644E" w:rsidRDefault="0066644E" w:rsidP="00554B0B">
      <w:pPr>
        <w:pStyle w:val="NoSpacing"/>
        <w:ind w:left="1418"/>
        <w:rPr>
          <w:highlight w:val="magenta"/>
        </w:rPr>
      </w:pPr>
    </w:p>
    <w:p w:rsidR="0066644E" w:rsidRDefault="0066644E" w:rsidP="00554B0B">
      <w:pPr>
        <w:pStyle w:val="NoSpacing"/>
        <w:ind w:left="1418"/>
      </w:pPr>
      <w:r>
        <w:t>The investment would have to save about $43 989 per year over its 5-year life.</w:t>
      </w:r>
    </w:p>
    <w:p w:rsidR="0066644E" w:rsidRDefault="0066644E" w:rsidP="00F000E3">
      <w:pPr>
        <w:pStyle w:val="NoSpacing"/>
        <w:rPr>
          <w:rFonts w:ascii="Times New Roman" w:hAnsi="Times New Roman" w:cs="Times New Roman"/>
        </w:rPr>
      </w:pPr>
    </w:p>
    <w:p w:rsidR="0066644E" w:rsidRDefault="0066644E" w:rsidP="00F000E3">
      <w:pPr>
        <w:pStyle w:val="NoSpacing"/>
        <w:rPr>
          <w:rFonts w:ascii="Times New Roman" w:hAnsi="Times New Roman" w:cs="Times New Roman"/>
        </w:rPr>
      </w:pPr>
    </w:p>
    <w:p w:rsidR="0066644E" w:rsidRDefault="0066644E" w:rsidP="00715876">
      <w:pPr>
        <w:pStyle w:val="NoSpacing"/>
      </w:pPr>
      <w:r>
        <w:rPr>
          <w:b/>
          <w:bCs/>
        </w:rPr>
        <w:t>3.30</w:t>
      </w:r>
      <w:r>
        <w:rPr>
          <w:b/>
          <w:bCs/>
        </w:rPr>
        <w:tab/>
      </w:r>
      <w:r>
        <w:t>A' = 10 000</w:t>
      </w:r>
    </w:p>
    <w:p w:rsidR="0066644E" w:rsidRDefault="0066644E" w:rsidP="00715876">
      <w:pPr>
        <w:pStyle w:val="NoSpacing"/>
        <w:ind w:left="709"/>
      </w:pPr>
      <w:r>
        <w:t>G = 1000</w:t>
      </w:r>
    </w:p>
    <w:p w:rsidR="0066644E" w:rsidRDefault="0066644E" w:rsidP="00715876">
      <w:pPr>
        <w:pStyle w:val="NoSpacing"/>
        <w:ind w:left="709"/>
      </w:pPr>
      <w:r>
        <w:t>i = 0.15</w:t>
      </w:r>
    </w:p>
    <w:p w:rsidR="0066644E" w:rsidRDefault="0066644E" w:rsidP="00715876">
      <w:pPr>
        <w:pStyle w:val="NoSpacing"/>
        <w:ind w:left="709"/>
      </w:pPr>
      <w:r>
        <w:t>N =</w:t>
      </w:r>
      <w:r>
        <w:tab/>
        <w:t>6 for gradient to annuity</w:t>
      </w:r>
    </w:p>
    <w:p w:rsidR="0066644E" w:rsidRDefault="0066644E" w:rsidP="00715876">
      <w:pPr>
        <w:pStyle w:val="NoSpacing"/>
        <w:ind w:left="709"/>
      </w:pPr>
      <w:r>
        <w:t>6 for annuity to present value</w:t>
      </w:r>
    </w:p>
    <w:p w:rsidR="0066644E" w:rsidRDefault="0066644E" w:rsidP="00715876">
      <w:pPr>
        <w:pStyle w:val="NoSpacing"/>
        <w:ind w:left="709"/>
      </w:pPr>
      <w:r>
        <w:t>2 for future value to present value</w:t>
      </w:r>
    </w:p>
    <w:p w:rsidR="0066644E" w:rsidRDefault="0066644E" w:rsidP="00715876">
      <w:pPr>
        <w:pStyle w:val="NoSpacing"/>
        <w:ind w:left="709"/>
      </w:pPr>
    </w:p>
    <w:p w:rsidR="0066644E" w:rsidRDefault="0066644E" w:rsidP="00715876">
      <w:pPr>
        <w:pStyle w:val="NoSpacing"/>
        <w:ind w:left="709"/>
      </w:pPr>
      <w:r>
        <w:t>P</w:t>
      </w:r>
      <w:r>
        <w:tab/>
        <w:t>= [10 000 + 1000(A/G, 15%, 6)](P/A, 15%, 6)(P/F, 15%, 2)</w:t>
      </w:r>
    </w:p>
    <w:p w:rsidR="0066644E" w:rsidRDefault="0066644E" w:rsidP="00715876">
      <w:pPr>
        <w:pStyle w:val="NoSpacing"/>
        <w:ind w:left="709"/>
      </w:pPr>
      <w:r>
        <w:t>= [10 000 + 1000(2.0971)](3.7844)(0.75614)</w:t>
      </w:r>
    </w:p>
    <w:p w:rsidR="0066644E" w:rsidRDefault="0066644E" w:rsidP="00715876">
      <w:pPr>
        <w:pStyle w:val="NoSpacing"/>
        <w:ind w:left="709"/>
      </w:pPr>
      <w:r>
        <w:t>= 34 616.29</w:t>
      </w:r>
    </w:p>
    <w:p w:rsidR="0066644E" w:rsidRDefault="0066644E" w:rsidP="00715876">
      <w:pPr>
        <w:pStyle w:val="NoSpacing"/>
        <w:ind w:left="709"/>
      </w:pPr>
    </w:p>
    <w:p w:rsidR="0066644E" w:rsidRDefault="0066644E" w:rsidP="00715876">
      <w:pPr>
        <w:pStyle w:val="NoSpacing"/>
        <w:ind w:left="709"/>
      </w:pPr>
      <w:r>
        <w:t>The software is worth $34 616 today.</w:t>
      </w:r>
    </w:p>
    <w:p w:rsidR="0066644E" w:rsidRDefault="0066644E" w:rsidP="00F000E3">
      <w:pPr>
        <w:pStyle w:val="NoSpacing"/>
        <w:rPr>
          <w:rFonts w:ascii="Times New Roman" w:hAnsi="Times New Roman" w:cs="Times New Roman"/>
        </w:rPr>
      </w:pPr>
    </w:p>
    <w:p w:rsidR="0066644E" w:rsidRDefault="0066644E" w:rsidP="008643E3">
      <w:pPr>
        <w:pStyle w:val="NoSpacing"/>
      </w:pPr>
      <w:r>
        <w:rPr>
          <w:b/>
          <w:bCs/>
        </w:rPr>
        <w:t>3.34</w:t>
      </w:r>
      <w:r>
        <w:rPr>
          <w:b/>
          <w:bCs/>
        </w:rPr>
        <w:tab/>
      </w:r>
      <w:r>
        <w:t xml:space="preserve">This is an arithmetic gradient with </w:t>
      </w:r>
    </w:p>
    <w:p w:rsidR="0066644E" w:rsidRDefault="0066644E" w:rsidP="008643E3">
      <w:pPr>
        <w:pStyle w:val="NoSpacing"/>
      </w:pPr>
    </w:p>
    <w:p w:rsidR="0066644E" w:rsidRDefault="0066644E" w:rsidP="008643E3">
      <w:pPr>
        <w:pStyle w:val="NoSpacing"/>
        <w:ind w:left="709"/>
      </w:pPr>
      <w:r>
        <w:t>A' = 100 000</w:t>
      </w:r>
    </w:p>
    <w:p w:rsidR="0066644E" w:rsidRDefault="0066644E" w:rsidP="008643E3">
      <w:pPr>
        <w:pStyle w:val="NoSpacing"/>
        <w:ind w:left="709"/>
      </w:pPr>
      <w:r>
        <w:t>G = 10 000 per year</w:t>
      </w:r>
    </w:p>
    <w:p w:rsidR="0066644E" w:rsidRDefault="0066644E" w:rsidP="008643E3">
      <w:pPr>
        <w:pStyle w:val="NoSpacing"/>
        <w:ind w:left="709"/>
      </w:pPr>
      <w:r>
        <w:t>N = 30 years</w:t>
      </w:r>
    </w:p>
    <w:p w:rsidR="0066644E" w:rsidRDefault="0066644E" w:rsidP="008643E3">
      <w:pPr>
        <w:pStyle w:val="NoSpacing"/>
        <w:ind w:left="709"/>
      </w:pPr>
      <w:r>
        <w:t>i = 0.08 per year</w:t>
      </w:r>
    </w:p>
    <w:p w:rsidR="0066644E" w:rsidRDefault="0066644E" w:rsidP="008643E3">
      <w:pPr>
        <w:pStyle w:val="NoSpacing"/>
        <w:ind w:left="709"/>
      </w:pPr>
    </w:p>
    <w:p w:rsidR="0066644E" w:rsidRDefault="0066644E" w:rsidP="008643E3">
      <w:pPr>
        <w:pStyle w:val="NoSpacing"/>
        <w:ind w:left="709"/>
      </w:pPr>
      <w:r>
        <w:t>A = A' + G(A/G, 8%, 30) = 100 000 + 10 000(9.1897) = 100 000 + 91 897 = 191 897</w:t>
      </w:r>
    </w:p>
    <w:p w:rsidR="0066644E" w:rsidRDefault="0066644E" w:rsidP="008643E3">
      <w:pPr>
        <w:pStyle w:val="NoSpacing"/>
        <w:ind w:left="709"/>
      </w:pPr>
    </w:p>
    <w:p w:rsidR="0066644E" w:rsidRDefault="0066644E" w:rsidP="008643E3">
      <w:pPr>
        <w:pStyle w:val="NoSpacing"/>
        <w:ind w:left="709"/>
      </w:pPr>
      <w:r>
        <w:t>P = A(P/A, i, N) = 191 897(P/A, 8%, 30) = 191 897(11.258) = 2 160 376</w:t>
      </w:r>
    </w:p>
    <w:p w:rsidR="0066644E" w:rsidRDefault="0066644E" w:rsidP="008643E3">
      <w:pPr>
        <w:pStyle w:val="NoSpacing"/>
        <w:ind w:left="709"/>
      </w:pPr>
    </w:p>
    <w:p w:rsidR="0066644E" w:rsidRDefault="0066644E" w:rsidP="008643E3">
      <w:pPr>
        <w:pStyle w:val="NoSpacing"/>
        <w:ind w:left="709"/>
      </w:pPr>
      <w:r>
        <w:t>Yes, it is a good deal.</w:t>
      </w:r>
      <w:bookmarkStart w:id="0" w:name="_GoBack"/>
      <w:bookmarkEnd w:id="0"/>
    </w:p>
    <w:p w:rsidR="0066644E" w:rsidRPr="00D14958" w:rsidRDefault="0066644E" w:rsidP="00F000E3">
      <w:pPr>
        <w:pStyle w:val="NoSpacing"/>
        <w:rPr>
          <w:rFonts w:ascii="Times New Roman" w:hAnsi="Times New Roman" w:cs="Times New Roman"/>
        </w:rPr>
      </w:pPr>
    </w:p>
    <w:sectPr w:rsidR="0066644E" w:rsidRPr="00D14958" w:rsidSect="003463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4958"/>
    <w:rsid w:val="00346322"/>
    <w:rsid w:val="00433A19"/>
    <w:rsid w:val="004829CF"/>
    <w:rsid w:val="00554B0B"/>
    <w:rsid w:val="00607FC6"/>
    <w:rsid w:val="0066644E"/>
    <w:rsid w:val="00715876"/>
    <w:rsid w:val="008643E3"/>
    <w:rsid w:val="00880850"/>
    <w:rsid w:val="00B13B1D"/>
    <w:rsid w:val="00B83E67"/>
    <w:rsid w:val="00CA3BD6"/>
    <w:rsid w:val="00D14958"/>
    <w:rsid w:val="00EB2D22"/>
    <w:rsid w:val="00F000E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22"/>
    <w:pPr>
      <w:spacing w:after="200" w:line="276" w:lineRule="auto"/>
    </w:pPr>
    <w:rPr>
      <w:rFonts w:cs="Calibri"/>
    </w:rPr>
  </w:style>
  <w:style w:type="paragraph" w:styleId="Heading4">
    <w:name w:val="heading 4"/>
    <w:basedOn w:val="Normal"/>
    <w:next w:val="Normal"/>
    <w:link w:val="Heading4Char"/>
    <w:uiPriority w:val="99"/>
    <w:qFormat/>
    <w:rsid w:val="00715876"/>
    <w:pPr>
      <w:keepNext/>
      <w:spacing w:after="0" w:line="240" w:lineRule="auto"/>
      <w:ind w:left="720"/>
      <w:outlineLvl w:val="3"/>
    </w:pPr>
    <w:rPr>
      <w:rFonts w:ascii="Helvetica" w:eastAsia="Times New Roman" w:hAnsi="Helvetica" w:cs="Helvetica"/>
      <w:sz w:val="24"/>
      <w:szCs w:val="24"/>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715876"/>
    <w:rPr>
      <w:rFonts w:ascii="Helvetica" w:hAnsi="Helvetica" w:cs="Helvetica"/>
      <w:sz w:val="20"/>
      <w:szCs w:val="20"/>
      <w:lang w:val="en-GB"/>
    </w:rPr>
  </w:style>
  <w:style w:type="paragraph" w:styleId="NoSpacing">
    <w:name w:val="No Spacing"/>
    <w:uiPriority w:val="99"/>
    <w:qFormat/>
    <w:rsid w:val="00F000E3"/>
    <w:rPr>
      <w:rFonts w:cs="Calibri"/>
    </w:rPr>
  </w:style>
  <w:style w:type="paragraph" w:styleId="BodyTextIndent2">
    <w:name w:val="Body Text Indent 2"/>
    <w:basedOn w:val="Normal"/>
    <w:link w:val="BodyTextIndent2Char"/>
    <w:uiPriority w:val="99"/>
    <w:semiHidden/>
    <w:rsid w:val="00CA3BD6"/>
    <w:pPr>
      <w:spacing w:after="0" w:line="240" w:lineRule="auto"/>
      <w:ind w:left="720"/>
    </w:pPr>
    <w:rPr>
      <w:rFonts w:ascii="Helvetica" w:eastAsia="Times New Roman" w:hAnsi="Helvetica" w:cs="Helvetica"/>
      <w:sz w:val="24"/>
      <w:szCs w:val="24"/>
      <w:lang w:val="en-GB"/>
    </w:rPr>
  </w:style>
  <w:style w:type="character" w:customStyle="1" w:styleId="BodyTextIndent2Char">
    <w:name w:val="Body Text Indent 2 Char"/>
    <w:basedOn w:val="DefaultParagraphFont"/>
    <w:link w:val="BodyTextIndent2"/>
    <w:uiPriority w:val="99"/>
    <w:semiHidden/>
    <w:locked/>
    <w:rsid w:val="00CA3BD6"/>
    <w:rPr>
      <w:rFonts w:ascii="Helvetica" w:hAnsi="Helvetica" w:cs="Helvetica"/>
      <w:sz w:val="20"/>
      <w:szCs w:val="20"/>
      <w:lang w:val="en-GB"/>
    </w:rPr>
  </w:style>
</w:styles>
</file>

<file path=word/webSettings.xml><?xml version="1.0" encoding="utf-8"?>
<w:webSettings xmlns:r="http://schemas.openxmlformats.org/officeDocument/2006/relationships" xmlns:w="http://schemas.openxmlformats.org/wordprocessingml/2006/main">
  <w:divs>
    <w:div w:id="2053528811">
      <w:marLeft w:val="0"/>
      <w:marRight w:val="0"/>
      <w:marTop w:val="0"/>
      <w:marBottom w:val="0"/>
      <w:divBdr>
        <w:top w:val="none" w:sz="0" w:space="0" w:color="auto"/>
        <w:left w:val="none" w:sz="0" w:space="0" w:color="auto"/>
        <w:bottom w:val="none" w:sz="0" w:space="0" w:color="auto"/>
        <w:right w:val="none" w:sz="0" w:space="0" w:color="auto"/>
      </w:divBdr>
    </w:div>
    <w:div w:id="2053528812">
      <w:marLeft w:val="0"/>
      <w:marRight w:val="0"/>
      <w:marTop w:val="0"/>
      <w:marBottom w:val="0"/>
      <w:divBdr>
        <w:top w:val="none" w:sz="0" w:space="0" w:color="auto"/>
        <w:left w:val="none" w:sz="0" w:space="0" w:color="auto"/>
        <w:bottom w:val="none" w:sz="0" w:space="0" w:color="auto"/>
        <w:right w:val="none" w:sz="0" w:space="0" w:color="auto"/>
      </w:divBdr>
    </w:div>
    <w:div w:id="2053528813">
      <w:marLeft w:val="0"/>
      <w:marRight w:val="0"/>
      <w:marTop w:val="0"/>
      <w:marBottom w:val="0"/>
      <w:divBdr>
        <w:top w:val="none" w:sz="0" w:space="0" w:color="auto"/>
        <w:left w:val="none" w:sz="0" w:space="0" w:color="auto"/>
        <w:bottom w:val="none" w:sz="0" w:space="0" w:color="auto"/>
        <w:right w:val="none" w:sz="0" w:space="0" w:color="auto"/>
      </w:divBdr>
    </w:div>
    <w:div w:id="2053528814">
      <w:marLeft w:val="0"/>
      <w:marRight w:val="0"/>
      <w:marTop w:val="0"/>
      <w:marBottom w:val="0"/>
      <w:divBdr>
        <w:top w:val="none" w:sz="0" w:space="0" w:color="auto"/>
        <w:left w:val="none" w:sz="0" w:space="0" w:color="auto"/>
        <w:bottom w:val="none" w:sz="0" w:space="0" w:color="auto"/>
        <w:right w:val="none" w:sz="0" w:space="0" w:color="auto"/>
      </w:divBdr>
    </w:div>
    <w:div w:id="2053528815">
      <w:marLeft w:val="0"/>
      <w:marRight w:val="0"/>
      <w:marTop w:val="0"/>
      <w:marBottom w:val="0"/>
      <w:divBdr>
        <w:top w:val="none" w:sz="0" w:space="0" w:color="auto"/>
        <w:left w:val="none" w:sz="0" w:space="0" w:color="auto"/>
        <w:bottom w:val="none" w:sz="0" w:space="0" w:color="auto"/>
        <w:right w:val="none" w:sz="0" w:space="0" w:color="auto"/>
      </w:divBdr>
    </w:div>
    <w:div w:id="2053528816">
      <w:marLeft w:val="0"/>
      <w:marRight w:val="0"/>
      <w:marTop w:val="0"/>
      <w:marBottom w:val="0"/>
      <w:divBdr>
        <w:top w:val="none" w:sz="0" w:space="0" w:color="auto"/>
        <w:left w:val="none" w:sz="0" w:space="0" w:color="auto"/>
        <w:bottom w:val="none" w:sz="0" w:space="0" w:color="auto"/>
        <w:right w:val="none" w:sz="0" w:space="0" w:color="auto"/>
      </w:divBdr>
    </w:div>
    <w:div w:id="20535288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Pages>
  <Words>594</Words>
  <Characters>3392</Characters>
  <Application>Microsoft Office Outlook</Application>
  <DocSecurity>0</DocSecurity>
  <Lines>0</Lines>
  <Paragraphs>0</Paragraphs>
  <ScaleCrop>false</ScaleCrop>
  <Company>ENCS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Shaun</cp:lastModifiedBy>
  <cp:revision>7</cp:revision>
  <dcterms:created xsi:type="dcterms:W3CDTF">2013-10-13T17:48:00Z</dcterms:created>
  <dcterms:modified xsi:type="dcterms:W3CDTF">2013-11-29T07:03:00Z</dcterms:modified>
</cp:coreProperties>
</file>